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D068B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186690</wp:posOffset>
                </wp:positionV>
                <wp:extent cx="2364740" cy="441960"/>
                <wp:effectExtent l="0" t="0" r="0" b="0"/>
                <wp:wrapNone/>
                <wp:docPr id="1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5850" y="5662295"/>
                          <a:ext cx="3896360" cy="350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795F9E9D">
                            <w:pPr>
                              <w:adjustRightInd w:val="0"/>
                              <w:snapToGrid w:val="0"/>
                              <w:spacing w:line="360" w:lineRule="auto"/>
                              <w:jc w:val="distribute"/>
                              <w:rPr>
                                <w:rFonts w:ascii="Cambria" w:hAnsi="Cambria" w:eastAsia="造字工房朗宋（非商用）常规体" w:cs="微软雅黑"/>
                                <w:b/>
                                <w:color w:val="FFFFFF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16.1pt;margin-top:14.7pt;height:34.8pt;width:186.2pt;z-index:251668480;mso-width-relative:page;mso-height-relative:page;" filled="f" stroked="f" coordsize="21600,21600" o:gfxdata="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2moTv1gAAAAkBAAAPAAAAAAAAAAEAIAAAACIA&#10;AABkcnMvZG93bnJldi54bWxQSwECFAAUAAAACACHTuJAYClyktIBAACBAwAADgAAAAAAAAABACAA&#10;AAAl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95F9E9D">
                      <w:pPr>
                        <w:adjustRightInd w:val="0"/>
                        <w:snapToGrid w:val="0"/>
                        <w:spacing w:line="360" w:lineRule="auto"/>
                        <w:jc w:val="distribute"/>
                        <w:rPr>
                          <w:rFonts w:ascii="Cambria" w:hAnsi="Cambria" w:eastAsia="造字工房朗宋（非商用）常规体" w:cs="微软雅黑"/>
                          <w:b/>
                          <w:color w:val="FFFFFF"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CCD0B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3326765</wp:posOffset>
                </wp:positionV>
                <wp:extent cx="4476750" cy="4660900"/>
                <wp:effectExtent l="0" t="0" r="0" b="0"/>
                <wp:wrapNone/>
                <wp:docPr id="1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5850" y="5662295"/>
                          <a:ext cx="4476750" cy="466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48C2CEB4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  <w:lang w:val="en-US" w:eastAsia="zh-CN"/>
                              </w:rPr>
                              <w:t>贵诚滨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                            </w:t>
                            </w:r>
                          </w:p>
                          <w:p w14:paraId="2F2813E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31616F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lang w:val="en-US" w:eastAsia="zh-CN"/>
                              </w:rPr>
                              <w:t>申请学院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  <w:lang w:val="en-US" w:eastAsia="zh-CN"/>
                              </w:rPr>
                              <w:t xml:space="preserve"> 信息科学与技术学院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 xml:space="preserve">     </w:t>
                            </w:r>
                          </w:p>
                          <w:p w14:paraId="6ED6DF3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31616F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lang w:val="en-US" w:eastAsia="zh-CN"/>
                              </w:rPr>
                              <w:t>申请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  <w:lang w:val="en-US" w:eastAsia="zh-CN"/>
                              </w:rPr>
                              <w:t xml:space="preserve">  电子与通信工程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 xml:space="preserve">   </w:t>
                            </w:r>
                          </w:p>
                          <w:p w14:paraId="130FF6A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31616F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lang w:val="en-US" w:eastAsia="zh-CN"/>
                              </w:rPr>
                              <w:t>毕业学校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  <w:lang w:val="en-US" w:eastAsia="zh-CN"/>
                              </w:rPr>
                              <w:t xml:space="preserve">  上海师范大学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 xml:space="preserve">            </w:t>
                            </w:r>
                          </w:p>
                          <w:p w14:paraId="46D03D2B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lang w:val="en-US" w:eastAsia="zh-CN"/>
                              </w:rPr>
                              <w:t>毕业专业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  <w:lang w:val="en-US" w:eastAsia="zh-CN"/>
                              </w:rPr>
                              <w:t>电子信息工程（中美合作）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              </w:t>
                            </w:r>
                          </w:p>
                          <w:p w14:paraId="0E4BB68F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lang w:val="en-US" w:eastAsia="zh-CN"/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  <w:lang w:val="en-US" w:eastAsia="zh-CN"/>
                              </w:rPr>
                              <w:t>18300788792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    </w:t>
                            </w:r>
                          </w:p>
                          <w:p w14:paraId="1AA41AE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lang w:val="en-US" w:eastAsia="zh-CN"/>
                              </w:rPr>
                              <w:t>邮    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  <w:lang w:val="en-US" w:eastAsia="zh-CN"/>
                              </w:rPr>
                              <w:t>Lyoaser@gmail.com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1616F"/>
                                <w:sz w:val="40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0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56.5pt;margin-top:261.95pt;height:367pt;width:352.5pt;z-index:251665408;mso-width-relative:page;mso-height-relative:page;" filled="f" stroked="f" coordsize="21600,21600" o:gfxdata="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IkRNPYAAAADAEAAA8AAAAAAAAAAQAgAAAA&#10;IgAAAGRycy9kb3ducmV2LnhtbFBLAQIUABQAAAAIAIdO4kDipvXY0gEAAIE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8C2CEB4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  <w:lang w:val="en-US" w:eastAsia="zh-CN"/>
                        </w:rPr>
                        <w:t>贵诚滨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                            </w:t>
                      </w:r>
                    </w:p>
                    <w:p w14:paraId="2F2813E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31616F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lang w:val="en-US" w:eastAsia="zh-CN"/>
                        </w:rPr>
                        <w:t>申请学院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  <w:lang w:val="en-US" w:eastAsia="zh-CN"/>
                        </w:rPr>
                        <w:t xml:space="preserve"> 信息科学与技术学院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 xml:space="preserve">     </w:t>
                      </w:r>
                    </w:p>
                    <w:p w14:paraId="6ED6DF3D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31616F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lang w:val="en-US" w:eastAsia="zh-CN"/>
                        </w:rPr>
                        <w:t>申请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  <w:lang w:val="en-US" w:eastAsia="zh-CN"/>
                        </w:rPr>
                        <w:t xml:space="preserve">  电子与通信工程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 xml:space="preserve">   </w:t>
                      </w:r>
                    </w:p>
                    <w:p w14:paraId="130FF6A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31616F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lang w:val="en-US" w:eastAsia="zh-CN"/>
                        </w:rPr>
                        <w:t>毕业学校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  <w:lang w:val="en-US" w:eastAsia="zh-CN"/>
                        </w:rPr>
                        <w:t xml:space="preserve">  上海师范大学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 xml:space="preserve">            </w:t>
                      </w:r>
                    </w:p>
                    <w:p w14:paraId="46D03D2B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lang w:val="en-US" w:eastAsia="zh-CN"/>
                        </w:rPr>
                        <w:t>毕业专业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  <w:lang w:val="en-US" w:eastAsia="zh-CN"/>
                        </w:rPr>
                        <w:t>电子信息工程（中美合作）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              </w:t>
                      </w:r>
                    </w:p>
                    <w:p w14:paraId="0E4BB68F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lang w:val="en-US" w:eastAsia="zh-CN"/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  <w:lang w:val="en-US" w:eastAsia="zh-CN"/>
                        </w:rPr>
                        <w:t>18300788792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    </w:t>
                      </w:r>
                    </w:p>
                    <w:p w14:paraId="1AA41AEE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FFFFFF"/>
                          <w:sz w:val="40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lang w:val="en-US" w:eastAsia="zh-CN"/>
                        </w:rPr>
                        <w:t>邮    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  <w:lang w:val="en-US" w:eastAsia="zh-CN"/>
                        </w:rPr>
                        <w:t>Lyoaser@gmail.com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1616F"/>
                          <w:sz w:val="40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40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1946275</wp:posOffset>
            </wp:positionH>
            <wp:positionV relativeFrom="paragraph">
              <wp:posOffset>1681480</wp:posOffset>
            </wp:positionV>
            <wp:extent cx="1381760" cy="1141730"/>
            <wp:effectExtent l="0" t="0" r="8890" b="1270"/>
            <wp:wrapNone/>
            <wp:docPr id="14" name="对象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对象 2"/>
                    <pic:cNvPicPr/>
                  </pic:nvPicPr>
                  <pic:blipFill>
                    <a:blip r:embed="rId4"/>
                    <a:srcRect t="-751" b="-674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148590</wp:posOffset>
                </wp:positionV>
                <wp:extent cx="3126740" cy="1409065"/>
                <wp:effectExtent l="0" t="0" r="0" b="0"/>
                <wp:wrapNone/>
                <wp:docPr id="1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5850" y="5662295"/>
                          <a:ext cx="3896360" cy="350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165EE05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造字工房朗宋（非商用）常规体" w:hAnsi="造字工房朗宋（非商用）常规体" w:eastAsia="造字工房朗宋（非商用）常规体" w:cs="微软雅黑"/>
                                <w:b/>
                                <w:color w:val="31616F"/>
                                <w:sz w:val="110"/>
                                <w:szCs w:val="11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造字工房朗宋（非商用）常规体" w:hAnsi="造字工房朗宋（非商用）常规体" w:eastAsia="造字工房朗宋（非商用）常规体" w:cs="微软雅黑"/>
                                <w:b/>
                                <w:color w:val="31616F"/>
                                <w:sz w:val="110"/>
                                <w:szCs w:val="110"/>
                                <w:lang w:val="en-US" w:eastAsia="zh-CN"/>
                              </w:rPr>
                              <w:t>补充材料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84.55pt;margin-top:11.7pt;height:110.95pt;width:246.2pt;z-index:251667456;mso-width-relative:page;mso-height-relative:page;" filled="f" stroked="f" coordsize="21600,21600" o:gfxdata="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hbTsbYAAAACwEAAA8AAAAAAAAAAQAgAAAA&#10;IgAAAGRycy9kb3ducmV2LnhtbFBLAQIUABQAAAAIAIdO4kBhjihI0gEAAIE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65EE05D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造字工房朗宋（非商用）常规体" w:hAnsi="造字工房朗宋（非商用）常规体" w:eastAsia="造字工房朗宋（非商用）常规体" w:cs="微软雅黑"/>
                          <w:b/>
                          <w:color w:val="31616F"/>
                          <w:sz w:val="110"/>
                          <w:szCs w:val="110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 w:ascii="造字工房朗宋（非商用）常规体" w:hAnsi="造字工房朗宋（非商用）常规体" w:eastAsia="造字工房朗宋（非商用）常规体" w:cs="微软雅黑"/>
                          <w:b/>
                          <w:color w:val="31616F"/>
                          <w:sz w:val="110"/>
                          <w:szCs w:val="110"/>
                          <w:lang w:val="en-US" w:eastAsia="zh-CN"/>
                        </w:rPr>
                        <w:t>补充材料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-113030</wp:posOffset>
                </wp:positionV>
                <wp:extent cx="2601595" cy="1214755"/>
                <wp:effectExtent l="0" t="0" r="0" b="0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656B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  <w:t>现居住地：北京海淀区</w:t>
                            </w:r>
                          </w:p>
                          <w:p w14:paraId="6B961BB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  <w:t xml:space="preserve">出生年月：1993年5月    </w:t>
                            </w:r>
                          </w:p>
                          <w:p w14:paraId="72D4BEB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  <w:t>18600000000</w:t>
                            </w:r>
                          </w:p>
                          <w:p w14:paraId="756DE1B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  <w:t>234567890</w:t>
                            </w:r>
                            <w:r>
                              <w:rPr>
                                <w:rFonts w:ascii="微软雅黑" w:hAnsi="微软雅黑" w:eastAsia="微软雅黑"/>
                                <w:color w:val="215868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  <w:p w14:paraId="52D38EE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47pt;margin-top:-8.9pt;height:95.65pt;width:204.85pt;z-index:251663360;mso-width-relative:page;mso-height-relative:page;" filled="f" stroked="f" coordsize="21600,21600" o:gfxdata="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wvAlNkAAAALAQAADwAAAAAAAAABACAAAAAiAAAAZHJzL2Rvd25yZXYueG1sUEsBAhQA&#10;FAAAAAgAh07iQOeFS6K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D1656BD"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15868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15868"/>
                          <w:sz w:val="24"/>
                          <w:szCs w:val="24"/>
                        </w:rPr>
                        <w:t>现居住地：北京海淀区</w:t>
                      </w:r>
                    </w:p>
                    <w:p w14:paraId="6B961BBD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15868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15868"/>
                          <w:sz w:val="24"/>
                          <w:szCs w:val="24"/>
                        </w:rPr>
                        <w:t xml:space="preserve">出生年月：1993年5月    </w:t>
                      </w:r>
                    </w:p>
                    <w:p w14:paraId="72D4BEBF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15868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15868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color w:val="215868"/>
                          <w:sz w:val="24"/>
                          <w:szCs w:val="24"/>
                        </w:rPr>
                        <w:t>18600000000</w:t>
                      </w:r>
                    </w:p>
                    <w:p w14:paraId="756DE1B1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15868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15868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215868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15868"/>
                          <w:sz w:val="24"/>
                          <w:szCs w:val="24"/>
                        </w:rPr>
                        <w:t>234567890</w:t>
                      </w:r>
                      <w:r>
                        <w:rPr>
                          <w:rFonts w:ascii="微软雅黑" w:hAnsi="微软雅黑" w:eastAsia="微软雅黑"/>
                          <w:color w:val="215868"/>
                          <w:sz w:val="24"/>
                          <w:szCs w:val="24"/>
                        </w:rPr>
                        <w:t>@qq.com</w:t>
                      </w:r>
                    </w:p>
                    <w:p w14:paraId="52D38EEB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-116205</wp:posOffset>
                </wp:positionV>
                <wp:extent cx="1896110" cy="117094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11709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0CFFEC74">
                            <w:pPr>
                              <w:pStyle w:val="8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616F"/>
                                <w:kern w:val="2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616F"/>
                                <w:kern w:val="24"/>
                                <w:sz w:val="52"/>
                                <w:szCs w:val="52"/>
                              </w:rPr>
                              <w:t>顾小白</w:t>
                            </w:r>
                          </w:p>
                          <w:p w14:paraId="22BE0DFF">
                            <w:pPr>
                              <w:pStyle w:val="8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616F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616F"/>
                                <w:kern w:val="24"/>
                                <w:sz w:val="30"/>
                                <w:szCs w:val="30"/>
                              </w:rPr>
                              <w:t xml:space="preserve">求职岗位：xxxx </w:t>
                            </w:r>
                          </w:p>
                          <w:p w14:paraId="6EF00E8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29.4pt;margin-top:-9.15pt;height:92.2pt;width:149.3pt;z-index:251662336;mso-width-relative:page;mso-height-relative:page;" filled="f" stroked="f" coordsize="21600,21600" o:gfxdata="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zCFGXZAAAACwEAAA8AAAAAAAAA&#10;AQAgAAAAIgAAAGRycy9kb3ducmV2LnhtbFBLAQIUABQAAAAIAIdO4kDAr4kXEAIAABQEAAAOAAAA&#10;AAAAAAEAIAAAACgBAABkcnMvZTJvRG9jLnhtbFBLBQYAAAAABgAGAFkBAACq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 w14:paraId="0CFFEC74">
                      <w:pPr>
                        <w:pStyle w:val="8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616F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616F"/>
                          <w:kern w:val="24"/>
                          <w:sz w:val="52"/>
                          <w:szCs w:val="52"/>
                        </w:rPr>
                        <w:t>顾小白</w:t>
                      </w:r>
                    </w:p>
                    <w:p w14:paraId="22BE0DFF">
                      <w:pPr>
                        <w:pStyle w:val="8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616F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616F"/>
                          <w:kern w:val="24"/>
                          <w:sz w:val="30"/>
                          <w:szCs w:val="30"/>
                        </w:rPr>
                        <w:t xml:space="preserve">求职岗位：xxxx </w:t>
                      </w:r>
                    </w:p>
                    <w:p w14:paraId="6EF00E80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-149225</wp:posOffset>
                </wp:positionV>
                <wp:extent cx="1467485" cy="0"/>
                <wp:effectExtent l="0" t="0" r="0" b="0"/>
                <wp:wrapNone/>
                <wp:docPr id="6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2058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margin-left:-23.25pt;margin-top:-11.75pt;height:0pt;width:115.55pt;z-index:251664384;mso-width-relative:page;mso-height-relative:page;" filled="f" stroked="t" coordsize="21600,21600" o:gfxdata="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fMqzdgAAAALAQAADwAAAAAAAAABACAAAAAiAAAAZHJzL2Rvd25yZXYueG1s&#10;UEsBAhQAFAAAAAgAh07iQN/MmCL4AQAA4wMAAA4AAAAAAAAAAQAgAAAAJwEAAGRycy9lMm9Eb2Mu&#10;eG1sUEsFBgAAAAAGAAYAWQEAAJEFAAAAAA==&#10;">
                <v:fill on="f" focussize="0,0"/>
                <v:stroke color="#205867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-262255</wp:posOffset>
            </wp:positionV>
            <wp:extent cx="1111250" cy="1398905"/>
            <wp:effectExtent l="38100" t="38100" r="50800" b="48895"/>
            <wp:wrapNone/>
            <wp:docPr id="3" name="图片 113" descr="QQ截图2016041000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3" descr="QQ截图20160410001445"/>
                    <pic:cNvPicPr>
                      <a:picLocks noChangeAspect="1"/>
                    </pic:cNvPicPr>
                  </pic:nvPicPr>
                  <pic:blipFill>
                    <a:blip r:embed="rId5"/>
                    <a:srcRect l="20410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39890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-796290</wp:posOffset>
                </wp:positionV>
                <wp:extent cx="1077595" cy="431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B8848"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5pt;margin-top:-62.7pt;height:33.95pt;width:84.85pt;z-index:251660288;mso-width-relative:page;mso-height-relative:page;" filled="f" stroked="f" coordsize="21600,21600" o:gfxdata="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8k0NzYAAAADAEAAA8AAAAAAAAAAQAgAAAAIgAAAGRycy9kb3ducmV2LnhtbFBLAQIUABQA&#10;AAAIAIdO4kDlVXBVtwEAAFw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83B8848">
                      <w:pP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-1337945</wp:posOffset>
            </wp:positionH>
            <wp:positionV relativeFrom="paragraph">
              <wp:posOffset>-680720</wp:posOffset>
            </wp:positionV>
            <wp:extent cx="7987030" cy="418465"/>
            <wp:effectExtent l="0" t="0" r="13970" b="635"/>
            <wp:wrapNone/>
            <wp:docPr id="1" name="图片 1" descr="QQ图片2016081822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60818221213.jpg"/>
                    <pic:cNvPicPr>
                      <a:picLocks noChangeAspect="1"/>
                    </pic:cNvPicPr>
                  </pic:nvPicPr>
                  <pic:blipFill>
                    <a:blip r:embed="rId6"/>
                    <a:srcRect t="33846" b="23035"/>
                    <a:stretch>
                      <a:fillRect/>
                    </a:stretch>
                  </pic:blipFill>
                  <pic:spPr>
                    <a:xfrm>
                      <a:off x="0" y="0"/>
                      <a:ext cx="798703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</w:t>
      </w:r>
    </w:p>
    <w:p w14:paraId="21777109"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7496175</wp:posOffset>
            </wp:positionV>
            <wp:extent cx="229870" cy="250190"/>
            <wp:effectExtent l="0" t="0" r="17780" b="16510"/>
            <wp:wrapNone/>
            <wp:docPr id="33" name="图片 1" descr="QQ图片2016081822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QQ图片20160818221213.jpg"/>
                    <pic:cNvPicPr>
                      <a:picLocks noChangeAspect="1"/>
                    </pic:cNvPicPr>
                  </pic:nvPicPr>
                  <pic:blipFill>
                    <a:blip r:embed="rId6"/>
                    <a:srcRect l="84401" t="33846" r="11940" b="3344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5836920</wp:posOffset>
            </wp:positionV>
            <wp:extent cx="229870" cy="250190"/>
            <wp:effectExtent l="0" t="0" r="17780" b="16510"/>
            <wp:wrapNone/>
            <wp:docPr id="32" name="图片 1" descr="QQ图片2016081822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QQ图片20160818221213.jpg"/>
                    <pic:cNvPicPr>
                      <a:picLocks noChangeAspect="1"/>
                    </pic:cNvPicPr>
                  </pic:nvPicPr>
                  <pic:blipFill>
                    <a:blip r:embed="rId6"/>
                    <a:srcRect l="84401" t="33846" r="11940" b="3344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2632710</wp:posOffset>
            </wp:positionV>
            <wp:extent cx="229870" cy="250190"/>
            <wp:effectExtent l="0" t="0" r="17780" b="16510"/>
            <wp:wrapNone/>
            <wp:docPr id="31" name="图片 1" descr="QQ图片2016081822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QQ图片20160818221213.jpg"/>
                    <pic:cNvPicPr>
                      <a:picLocks noChangeAspect="1"/>
                    </pic:cNvPicPr>
                  </pic:nvPicPr>
                  <pic:blipFill>
                    <a:blip r:embed="rId6"/>
                    <a:srcRect l="84401" t="33846" r="11940" b="3344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1104265</wp:posOffset>
            </wp:positionV>
            <wp:extent cx="229870" cy="250190"/>
            <wp:effectExtent l="0" t="0" r="17780" b="16510"/>
            <wp:wrapNone/>
            <wp:docPr id="30" name="图片 1" descr="QQ图片2016081822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QQ图片20160818221213.jpg"/>
                    <pic:cNvPicPr>
                      <a:picLocks noChangeAspect="1"/>
                    </pic:cNvPicPr>
                  </pic:nvPicPr>
                  <pic:blipFill>
                    <a:blip r:embed="rId6"/>
                    <a:srcRect l="84401" t="33846" r="11940" b="3344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852170</wp:posOffset>
                </wp:positionV>
                <wp:extent cx="1467485" cy="0"/>
                <wp:effectExtent l="0" t="0" r="0" b="0"/>
                <wp:wrapNone/>
                <wp:docPr id="29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2058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3" o:spid="_x0000_s1026" o:spt="32" type="#_x0000_t32" style="position:absolute;left:0pt;margin-left:-23.15pt;margin-top:67.1pt;height:0pt;width:115.55pt;z-index:251681792;mso-width-relative:page;mso-height-relative:page;" filled="f" stroked="t" coordsize="21600,21600" o:gfxdata="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0W+VNgAAAALAQAADwAAAAAAAAABACAAAAAiAAAAZHJzL2Rvd25yZXYu&#10;eG1sUEsBAhQAFAAAAAgAh07iQJ3SVl/7AQAA5QMAAA4AAAAAAAAAAQAgAAAAJwEAAGRycy9lMm9E&#10;b2MueG1sUEsFBgAAAAAGAAYAWQEAAJQFAAAAAA==&#10;">
                <v:fill on="f" focussize="0,0"/>
                <v:stroke color="#20586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7392670</wp:posOffset>
                </wp:positionV>
                <wp:extent cx="952500" cy="438150"/>
                <wp:effectExtent l="0" t="0" r="0" b="0"/>
                <wp:wrapNone/>
                <wp:docPr id="28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08597"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-15.3pt;margin-top:582.1pt;height:34.5pt;width:75pt;z-index:251680768;mso-width-relative:page;mso-height-relative:page;" filled="f" stroked="f" coordsize="21600,21600" o:gfxdata="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ood5tkAAAANAQAADwAAAAAAAAABACAAAAAiAAAAZHJzL2Rvd25yZXYueG1sUEsBAhQA&#10;FAAAAAgAh07iQFSA6F6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8E08597">
                      <w:pPr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7830820</wp:posOffset>
                </wp:positionV>
                <wp:extent cx="6547485" cy="0"/>
                <wp:effectExtent l="0" t="13970" r="5715" b="24130"/>
                <wp:wrapNone/>
                <wp:docPr id="27" name="自选图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48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2058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1" o:spid="_x0000_s1026" o:spt="32" type="#_x0000_t32" style="position:absolute;left:0pt;margin-left:-41.25pt;margin-top:616.6pt;height:0pt;width:515.55pt;z-index:251679744;mso-width-relative:page;mso-height-relative:page;" filled="f" stroked="t" coordsize="21600,21600" o:gfxdata="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L5x62AAAAA0BAAAPAAAAAAAAAAEAIAAAACIAAABkcnMvZG93bnJldi54&#10;bWxQSwECFAAUAAAACACHTuJA3zK63foBAADmAwAADgAAAAAAAAABACAAAAAnAQAAZHJzL2Uyb0Rv&#10;Yy54bWxQSwUGAAAAAAYABgBZAQAAkwUAAAAA&#10;">
                <v:fill on="f" focussize="0,0"/>
                <v:stroke weight="2.25pt" color="#20586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5737860</wp:posOffset>
                </wp:positionV>
                <wp:extent cx="952500" cy="438150"/>
                <wp:effectExtent l="0" t="0" r="0" b="0"/>
                <wp:wrapNone/>
                <wp:docPr id="26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03F69F"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-14.25pt;margin-top:451.8pt;height:34.5pt;width:75pt;z-index:251678720;mso-width-relative:page;mso-height-relative:page;" filled="f" stroked="f" coordsize="21600,21600" o:gfxdata="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aNDotgAAAALAQAADwAAAAAAAAABACAAAAAiAAAAZHJzL2Rvd25yZXYueG1sUEsBAhQAFAAA&#10;AAgAh07iQGTgPZ22AQAAX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403F69F">
                      <w:pPr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6271260</wp:posOffset>
                </wp:positionV>
                <wp:extent cx="6560820" cy="3810"/>
                <wp:effectExtent l="0" t="0" r="0" b="0"/>
                <wp:wrapNone/>
                <wp:docPr id="25" name="自选图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820" cy="381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2058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9" o:spid="_x0000_s1026" o:spt="32" type="#_x0000_t32" style="position:absolute;left:0pt;margin-left:-41.25pt;margin-top:493.8pt;height:0.3pt;width:516.6pt;z-index:251677696;mso-width-relative:page;mso-height-relative:page;" filled="f" stroked="t" coordsize="21600,21600" o:gfxdata="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DJdrrZAAAACwEAAA8AAAAAAAAAAQAgAAAAIgAAAGRycy9kb3du&#10;cmV2LnhtbFBLAQIUABQAAAAIAIdO4kCydC30/gEAAOkDAAAOAAAAAAAAAAEAIAAAACgBAABkcnMv&#10;ZTJvRG9jLnhtbFBLBQYAAAAABgAGAFkBAACYBQAAAAA=&#10;">
                <v:fill on="f" focussize="0,0"/>
                <v:stroke weight="2.25pt" color="#20586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2531110</wp:posOffset>
                </wp:positionV>
                <wp:extent cx="952500" cy="438150"/>
                <wp:effectExtent l="0" t="0" r="0" b="0"/>
                <wp:wrapNone/>
                <wp:docPr id="2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AABF"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16.9pt;margin-top:199.3pt;height:34.5pt;width:75pt;z-index:251676672;mso-width-relative:page;mso-height-relative:page;" filled="f" stroked="f" coordsize="21600,21600" o:gfxdata="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H5nbNkAAAALAQAADwAAAAAAAAABACAAAAAiAAAAZHJzL2Rvd25yZXYueG1sUEsBAhQA&#10;FAAAAAgAh07iQLqpvzq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AF8AABF">
                      <w:pPr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2969260</wp:posOffset>
                </wp:positionV>
                <wp:extent cx="6593840" cy="0"/>
                <wp:effectExtent l="0" t="13970" r="16510" b="14605"/>
                <wp:wrapNone/>
                <wp:docPr id="23" name="自选图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84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2058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7" o:spid="_x0000_s1026" o:spt="32" type="#_x0000_t32" style="position:absolute;left:0pt;margin-left:-45.15pt;margin-top:233.8pt;height:0pt;width:519.2pt;z-index:251675648;mso-width-relative:page;mso-height-relative:page;" filled="f" stroked="t" coordsize="21600,21600" o:gfxdata="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HcKc3YAAAACwEAAA8AAAAAAAAAAQAgAAAAIgAAAGRycy9kb3ducmV2Lnht&#10;bFBLAQIUABQAAAAIAIdO4kAyNLJ/+QEAAOYDAAAOAAAAAAAAAAEAIAAAACcBAABkcnMvZTJvRG9j&#10;LnhtbFBLBQYAAAAABgAGAFkBAACSBQAAAAA=&#10;">
                <v:fill on="f" focussize="0,0"/>
                <v:stroke weight="2.25pt" color="#20586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1024255</wp:posOffset>
                </wp:positionV>
                <wp:extent cx="952500" cy="438150"/>
                <wp:effectExtent l="0" t="0" r="0" b="0"/>
                <wp:wrapNone/>
                <wp:docPr id="22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6BC1D"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  <w:t>毕业院校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-19.4pt;margin-top:80.65pt;height:34.5pt;width:75pt;z-index:251674624;mso-width-relative:page;mso-height-relative:page;" filled="f" stroked="f" coordsize="21600,21600" o:gfxdata="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LMG4LXAAAACwEAAA8AAAAAAAAAAQAgAAAAIgAAAGRycy9kb3ducmV2LnhtbFBLAQIUABQA&#10;AAAIAIdO4kB540BtuAEAAF0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2C6BC1D">
                      <w:pPr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  <w:t>毕业院校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1462405</wp:posOffset>
                </wp:positionV>
                <wp:extent cx="6530975" cy="635"/>
                <wp:effectExtent l="0" t="13970" r="3175" b="23495"/>
                <wp:wrapNone/>
                <wp:docPr id="21" name="自选图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975" cy="63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2058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" o:spid="_x0000_s1026" o:spt="32" type="#_x0000_t32" style="position:absolute;left:0pt;margin-left:-47.05pt;margin-top:115.15pt;height:0.05pt;width:514.25pt;z-index:251673600;mso-width-relative:page;mso-height-relative:page;" filled="f" stroked="t" coordsize="21600,21600" o:gfxdata="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dEoW/YAAAACwEAAA8AAAAAAAAAAQAgAAAAIgAAAGRycy9kb3ducmV2&#10;LnhtbFBLAQIUABQAAAAIAIdO4kA8NqOA/AEAAOgDAAAOAAAAAAAAAAEAIAAAACcBAABkcnMvZTJv&#10;RG9jLnhtbFBLBQYAAAAABgAGAFkBAACVBQAAAAA=&#10;">
                <v:fill on="f" focussize="0,0"/>
                <v:stroke weight="2.25pt" color="#20586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7977505</wp:posOffset>
                </wp:positionV>
                <wp:extent cx="6624955" cy="1109980"/>
                <wp:effectExtent l="0" t="0" r="0" b="0"/>
                <wp:wrapNone/>
                <wp:docPr id="20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11099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147A587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对新媒体微博微信运营有浓厚的兴趣，喜欢钻研新鲜事物</w:t>
                            </w:r>
                          </w:p>
                          <w:p w14:paraId="1CBE938C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做事有条理，责任感强，具有较强的抗压能力</w:t>
                            </w:r>
                          </w:p>
                          <w:p w14:paraId="7FDF61C1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为人友善，与同事能融洽相处，爱好交友</w:t>
                            </w:r>
                          </w:p>
                          <w:p w14:paraId="3D17FEBB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具备运营、市场推广等相关实践经验，有较强的领导力、组织能力和团队精神</w:t>
                            </w:r>
                          </w:p>
                          <w:p w14:paraId="6AC68DD2"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-51.6pt;margin-top:628.15pt;height:87.4pt;width:521.65pt;z-index:251672576;mso-width-relative:page;mso-height-relative:page;" filled="f" stroked="f" coordsize="21600,21600" o:gfxdata="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gKvd9oAAAAOAQAADwAAAAAAAAABACAAAAAiAAAAZHJzL2Rvd25y&#10;ZXYueG1sUEsBAhQAFAAAAAgAh07iQKDYv7HDAQAAaAMAAA4AAAAAAAAAAQAgAAAAKQEAAGRycy9l&#10;Mm9Eb2MueG1sUEsFBgAAAAAGAAYAWQEAAF4FAAAAAA=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 w14:paraId="4147A587"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对新媒体微博微信运营有浓厚的兴趣，喜欢钻研新鲜事物</w:t>
                      </w:r>
                    </w:p>
                    <w:p w14:paraId="1CBE938C"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做事有条理，责任感强，具有较强的抗压能力</w:t>
                      </w:r>
                    </w:p>
                    <w:p w14:paraId="7FDF61C1"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为人友善，与同事能融洽相处，爱好交友</w:t>
                      </w:r>
                    </w:p>
                    <w:p w14:paraId="3D17FEBB"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具备运营、市场推广等相关实践经验，有较强的领导力、组织能力和团队精神</w:t>
                      </w:r>
                    </w:p>
                    <w:p w14:paraId="6AC68DD2">
                      <w:pPr>
                        <w:pStyle w:val="8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6409690</wp:posOffset>
                </wp:positionV>
                <wp:extent cx="6689725" cy="1063625"/>
                <wp:effectExtent l="0" t="0" r="0" b="0"/>
                <wp:wrapNone/>
                <wp:docPr id="1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1063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A3654B9"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 xml:space="preserve">研究生期间连续2年获得学院奖学金，专业成绩年级前10%   </w:t>
                            </w:r>
                          </w:p>
                          <w:p w14:paraId="192F4ECF"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2013学年获优秀学生称号</w:t>
                            </w:r>
                          </w:p>
                          <w:p w14:paraId="1F04F4AD"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大学英语六级证书，日常口语交流熟练，读写能力良好</w:t>
                            </w:r>
                          </w:p>
                          <w:p w14:paraId="4EBCE4B7"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国家计算机等级四级证书（数据库）</w:t>
                            </w:r>
                          </w:p>
                          <w:p w14:paraId="5749C7F1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52.35pt;margin-top:504.7pt;height:83.75pt;width:526.75pt;z-index:251671552;mso-width-relative:page;mso-height-relative:page;" filled="f" stroked="f" coordsize="21600,21600" o:gfxdata="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G+XavaAAAADgEAAA8AAAAAAAAAAQAgAAAAIgAAAGRycy9kb3ducmV2&#10;LnhtbFBLAQIUABQAAAAIAIdO4kCJUMhcwQEAAGgDAAAOAAAAAAAAAAEAIAAAACkBAABkcnMvZTJv&#10;RG9jLnhtbFBLBQYAAAAABgAGAFkBAABcBQAAAAA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 w14:paraId="5A3654B9"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 xml:space="preserve">研究生期间连续2年获得学院奖学金，专业成绩年级前10%   </w:t>
                      </w:r>
                    </w:p>
                    <w:p w14:paraId="192F4ECF"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2013学年获优秀学生称号</w:t>
                      </w:r>
                    </w:p>
                    <w:p w14:paraId="1F04F4AD"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大学英语六级证书，日常口语交流熟练，读写能力良好</w:t>
                      </w:r>
                    </w:p>
                    <w:p w14:paraId="4EBCE4B7"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国家计算机等级四级证书（数据库）</w:t>
                      </w:r>
                    </w:p>
                    <w:p w14:paraId="5749C7F1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3121025</wp:posOffset>
                </wp:positionV>
                <wp:extent cx="6689725" cy="2596515"/>
                <wp:effectExtent l="0" t="0" r="0" b="0"/>
                <wp:wrapNone/>
                <wp:docPr id="1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725" cy="25965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A0D2787"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至今                上海耳音文化发展有限公司                     自媒体运营</w:t>
                            </w:r>
                          </w:p>
                          <w:p w14:paraId="5874ED1B"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 xml:space="preserve">负责公司自媒体（如微博、微信公众）的信息发布及维护； </w:t>
                            </w:r>
                          </w:p>
                          <w:p w14:paraId="7D2B4FAA"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主要负责撰写软文，协助运营执行推广活动；</w:t>
                            </w:r>
                          </w:p>
                          <w:p w14:paraId="17BB7781"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 xml:space="preserve">业绩：所负责的微博热点活动参与数量单条超过3,000人，获得2,000次转发，回复800条 </w:t>
                            </w:r>
                          </w:p>
                          <w:p w14:paraId="09A077EA"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color w:val="215868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 w14:paraId="7320F04D"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 xml:space="preserve">      院学生会编辑部                                   部长</w:t>
                            </w:r>
                          </w:p>
                          <w:p w14:paraId="39B8BE00"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 w14:paraId="67159F8A"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负责学院活动的赞助拉取，制作活动赞助方案，并上门拜访企业拉取赞助，建立良好的合作关系；</w:t>
                            </w:r>
                          </w:p>
                          <w:p w14:paraId="43025F46"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负责院刊的策划编辑工作，统筹小部分任务；</w:t>
                            </w:r>
                          </w:p>
                          <w:p w14:paraId="17739D3E"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协助院领导宣传策划院系各种小型大型晚会活动，期间获得优秀部长称号</w:t>
                            </w:r>
                          </w:p>
                          <w:p w14:paraId="216E59F9"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52.35pt;margin-top:245.75pt;height:204.45pt;width:526.75pt;z-index:251670528;mso-width-relative:page;mso-height-relative:page;" filled="f" stroked="f" coordsize="21600,21600" o:gfxdata="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aRwdLYAAAADAEAAA8AAAAAAAAAAQAgAAAAIgAAAGRycy9kb3ducmV2LnhtbFBLAQIUABQA&#10;AAAIAIdO4kBfsuLRtwEAAFoDAAAOAAAAAAAAAAEAIAAAACcBAABkcnMvZTJvRG9jLnhtbFBLBQYA&#10;AAAABgAGAFkBAABQBQAAAAA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 w14:paraId="6A0D2787">
                      <w:pPr>
                        <w:pStyle w:val="8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至今                上海耳音文化发展有限公司                     自媒体运营</w:t>
                      </w:r>
                    </w:p>
                    <w:p w14:paraId="5874ED1B"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 xml:space="preserve">负责公司自媒体（如微博、微信公众）的信息发布及维护； </w:t>
                      </w:r>
                    </w:p>
                    <w:p w14:paraId="7D2B4FAA"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主要负责撰写软文，协助运营执行推广活动；</w:t>
                      </w:r>
                    </w:p>
                    <w:p w14:paraId="17BB7781"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 xml:space="preserve">业绩：所负责的微博热点活动参与数量单条超过3,000人，获得2,000次转发，回复800条 </w:t>
                      </w:r>
                    </w:p>
                    <w:p w14:paraId="09A077EA">
                      <w:pPr>
                        <w:pStyle w:val="8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color w:val="215868"/>
                          <w:kern w:val="24"/>
                          <w:sz w:val="21"/>
                          <w:szCs w:val="20"/>
                        </w:rPr>
                      </w:pPr>
                    </w:p>
                    <w:p w14:paraId="7320F04D">
                      <w:pPr>
                        <w:pStyle w:val="8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 xml:space="preserve">      院学生会编辑部                                   部长</w:t>
                      </w:r>
                    </w:p>
                    <w:p w14:paraId="39B8BE00"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积极参与学生会的各项活动，领导其他干事一起参与各类学生活动的策划；</w:t>
                      </w:r>
                    </w:p>
                    <w:p w14:paraId="67159F8A"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负责学院活动的赞助拉取，制作活动赞助方案，并上门拜访企业拉取赞助，建立良好的合作关系；</w:t>
                      </w:r>
                    </w:p>
                    <w:p w14:paraId="43025F46"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负责院刊的策划编辑工作，统筹小部分任务；</w:t>
                      </w:r>
                    </w:p>
                    <w:p w14:paraId="17739D3E"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协助院领导宣传策划院系各种小型大型晚会活动，期间获得优秀部长称号</w:t>
                      </w:r>
                    </w:p>
                    <w:p w14:paraId="216E59F9">
                      <w:pPr>
                        <w:pStyle w:val="8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1610995</wp:posOffset>
                </wp:positionV>
                <wp:extent cx="6757670" cy="980440"/>
                <wp:effectExtent l="0" t="0" r="0" b="0"/>
                <wp:wrapNone/>
                <wp:docPr id="17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670" cy="980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F250651"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15868"/>
                                <w:kern w:val="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2016.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5868"/>
                                <w:kern w:val="24"/>
                              </w:rPr>
                              <w:t>6            河北财经大学          信息管理与信息系统            本科</w:t>
                            </w:r>
                          </w:p>
                          <w:p w14:paraId="1E934CBA"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  <w:t>管理学、经济学、管理信息系统、信息经济学、信息检索、计算机开发技术、数据库原理与应用、运筹学、应用统计学、组织行为学等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54.15pt;margin-top:126.85pt;height:77.2pt;width:532.1pt;z-index:251669504;mso-width-relative:page;mso-height-relative:page;" filled="f" stroked="f" coordsize="21600,21600" o:gfxdata="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xpmuC2wAAAAwBAAAPAAAAAAAAAAEAIAAAACIAAABkcnMvZG93bnJl&#10;di54bWxQSwECFAAUAAAACACHTuJAUJLBjcEBAABnAwAADgAAAAAAAAABACAAAAAqAQAAZHJzL2Uy&#10;b0RvYy54bWxQSwUGAAAAAAYABgBZAQAAXQUAAAAA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 w14:paraId="5F250651">
                      <w:pPr>
                        <w:pStyle w:val="8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2012.09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215868"/>
                          <w:kern w:val="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2016.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5868"/>
                          <w:kern w:val="24"/>
                        </w:rPr>
                        <w:t>6            河北财经大学          信息管理与信息系统            本科</w:t>
                      </w:r>
                    </w:p>
                    <w:p w14:paraId="1E934CBA">
                      <w:pPr>
                        <w:pStyle w:val="8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  <w:t>管理学、经济学、管理信息系统、信息经济学、信息检索、计算机开发技术、数据库原理与应用、运筹学、应用统计学、组织行为学等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35DB1D0"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-527685</wp:posOffset>
                </wp:positionV>
                <wp:extent cx="1631315" cy="1329055"/>
                <wp:effectExtent l="0" t="0" r="0" b="0"/>
                <wp:wrapNone/>
                <wp:docPr id="3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315" cy="1329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0010905B"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1600" w:lineRule="exact"/>
                              <w:rPr>
                                <w:rFonts w:ascii="造字工房朗宋（非商用）常规体" w:hAnsi="造字工房朗宋（非商用）常规体" w:eastAsia="造字工房朗宋（非商用）常规体" w:cs="Arial Unicode MS"/>
                                <w:b/>
                                <w:bCs/>
                                <w:color w:val="31616F"/>
                                <w:kern w:val="2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造字工房朗宋（非商用）常规体" w:hAnsi="造字工房朗宋（非商用）常规体" w:eastAsia="造字工房朗宋（非商用）常规体" w:cs="Arial Unicode MS"/>
                                <w:b/>
                                <w:bCs/>
                                <w:color w:val="31616F"/>
                                <w:kern w:val="24"/>
                                <w:sz w:val="72"/>
                                <w:szCs w:val="72"/>
                              </w:rPr>
                              <w:t>自荐信</w:t>
                            </w:r>
                          </w:p>
                          <w:p w14:paraId="1C56527A">
                            <w:pPr>
                              <w:rPr>
                                <w:color w:val="53C7A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4.3pt;margin-top:-41.55pt;height:104.65pt;width:128.45pt;z-index:251687936;mso-width-relative:page;mso-height-relative:page;" filled="f" stroked="f" coordsize="21600,21600" o:gfxdata="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B/+4vbAAAACwEAAA8AAAAA&#10;AAAAAQAgAAAAIgAAAGRycy9kb3ducmV2LnhtbFBLAQIUABQAAAAIAIdO4kB6gaSJEQIAABYEAAAO&#10;AAAAAAAAAAEAIAAAACoBAABkcnMvZTJvRG9jLnhtbFBLBQYAAAAABgAGAFkBAACt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 w14:paraId="0010905B"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1600" w:lineRule="exact"/>
                        <w:rPr>
                          <w:rFonts w:ascii="造字工房朗宋（非商用）常规体" w:hAnsi="造字工房朗宋（非商用）常规体" w:eastAsia="造字工房朗宋（非商用）常规体" w:cs="Arial Unicode MS"/>
                          <w:b/>
                          <w:bCs/>
                          <w:color w:val="31616F"/>
                          <w:kern w:val="24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造字工房朗宋（非商用）常规体" w:hAnsi="造字工房朗宋（非商用）常规体" w:eastAsia="造字工房朗宋（非商用）常规体" w:cs="Arial Unicode MS"/>
                          <w:b/>
                          <w:bCs/>
                          <w:color w:val="31616F"/>
                          <w:kern w:val="24"/>
                          <w:sz w:val="72"/>
                          <w:szCs w:val="72"/>
                        </w:rPr>
                        <w:t>自荐信</w:t>
                      </w:r>
                    </w:p>
                    <w:p w14:paraId="1C56527A">
                      <w:pPr>
                        <w:rPr>
                          <w:color w:val="53C7A0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-1185545</wp:posOffset>
            </wp:positionH>
            <wp:positionV relativeFrom="paragraph">
              <wp:posOffset>-883920</wp:posOffset>
            </wp:positionV>
            <wp:extent cx="7987030" cy="418465"/>
            <wp:effectExtent l="0" t="0" r="13970" b="635"/>
            <wp:wrapNone/>
            <wp:docPr id="34" name="图片 1" descr="QQ图片2016081822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 descr="QQ图片20160818221213.jpg"/>
                    <pic:cNvPicPr>
                      <a:picLocks noChangeAspect="1"/>
                    </pic:cNvPicPr>
                  </pic:nvPicPr>
                  <pic:blipFill>
                    <a:blip r:embed="rId6"/>
                    <a:srcRect t="33846" b="23035"/>
                    <a:stretch>
                      <a:fillRect/>
                    </a:stretch>
                  </pic:blipFill>
                  <pic:spPr>
                    <a:xfrm>
                      <a:off x="0" y="0"/>
                      <a:ext cx="798703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CD1DF"/>
    <w:p w14:paraId="4D242AA7"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-684530</wp:posOffset>
                </wp:positionH>
                <wp:positionV relativeFrom="paragraph">
                  <wp:posOffset>182245</wp:posOffset>
                </wp:positionV>
                <wp:extent cx="6429375" cy="8544560"/>
                <wp:effectExtent l="0" t="0" r="0" b="0"/>
                <wp:wrapNone/>
                <wp:docPr id="36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854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3B911">
                            <w:pPr>
                              <w:snapToGrid w:val="0"/>
                              <w:ind w:left="420"/>
                              <w:rPr>
                                <w:rFonts w:ascii="微软雅黑" w:hAnsi="微软雅黑" w:eastAsia="微软雅黑"/>
                                <w:color w:val="A3B8A5"/>
                                <w:sz w:val="24"/>
                                <w:szCs w:val="24"/>
                              </w:rPr>
                            </w:pPr>
                          </w:p>
                          <w:p w14:paraId="56060642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尊敬的领导：</w:t>
                            </w:r>
                          </w:p>
                          <w:p w14:paraId="5C34A6D0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 w14:paraId="46825DD6">
                            <w:pPr>
                              <w:adjustRightInd w:val="0"/>
                              <w:snapToGrid w:val="0"/>
                              <w:spacing w:line="420" w:lineRule="exact"/>
                              <w:ind w:left="420" w:firstLine="465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您好！</w:t>
                            </w:r>
                          </w:p>
                          <w:p w14:paraId="3876A595">
                            <w:pPr>
                              <w:adjustRightInd w:val="0"/>
                              <w:snapToGrid w:val="0"/>
                              <w:spacing w:line="420" w:lineRule="exact"/>
                              <w:ind w:left="420" w:firstLine="480" w:firstLineChars="20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感谢您百忙中垂阅我的自荐书，我叫XXXX，是XXXXX大学即将毕业的本科生。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1CF1D4A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 w14:paraId="4942A227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      </w:r>
                          </w:p>
                          <w:p w14:paraId="0AA68089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 w14:paraId="2110A18E">
                            <w:pPr>
                              <w:adjustRightInd w:val="0"/>
                              <w:snapToGrid w:val="0"/>
                              <w:spacing w:line="420" w:lineRule="exact"/>
                              <w:ind w:left="420" w:firstLine="480" w:firstLineChars="20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 w14:paraId="5F4B110B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 w14:paraId="0ED17C6C">
                            <w:pPr>
                              <w:adjustRightInd w:val="0"/>
                              <w:snapToGrid w:val="0"/>
                              <w:spacing w:line="420" w:lineRule="exact"/>
                              <w:ind w:left="420" w:firstLine="480" w:firstLineChars="20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, 我将以高尚的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品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德、热情的服务，倾我所能，不断学习，为贵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单位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发展事业贡献一份力量。最后，祝贵单位纳得良才，业绩蒸蒸日上！</w:t>
                            </w:r>
                          </w:p>
                          <w:p w14:paraId="41ED4385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 w14:paraId="7D505039">
                            <w:pPr>
                              <w:adjustRightInd w:val="0"/>
                              <w:snapToGrid w:val="0"/>
                              <w:spacing w:line="420" w:lineRule="exact"/>
                              <w:ind w:left="420" w:firstLine="480" w:firstLineChars="20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此致</w:t>
                            </w:r>
                          </w:p>
                          <w:p w14:paraId="5B0D6350">
                            <w:pPr>
                              <w:adjustRightInd w:val="0"/>
                              <w:snapToGrid w:val="0"/>
                              <w:spacing w:line="420" w:lineRule="exact"/>
                              <w:ind w:left="420" w:firstLine="480" w:firstLineChars="20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 w14:paraId="560C6A9C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敬礼！</w:t>
                            </w:r>
                          </w:p>
                          <w:p w14:paraId="11BAC289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自荐人：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 w14:paraId="708CD3A4">
                            <w:pPr>
                              <w:adjustRightInd w:val="0"/>
                              <w:snapToGrid w:val="0"/>
                              <w:spacing w:line="420" w:lineRule="exact"/>
                              <w:ind w:left="42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 xml:space="preserve">                                                                 20XX年X月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53.9pt;margin-top:14.35pt;height:672.8pt;width:506.25pt;mso-position-horizontal-relative:margin;z-index:251688960;mso-width-relative:page;mso-height-relative:page;" filled="f" stroked="f" coordsize="21600,21600" o:gfxdata="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LiNh2QAAAAwBAAAPAAAAAAAAAAEAIAAAACIAAABkcnMvZG93bnJldi54bWxQSwEC&#10;FAAUAAAACACHTuJAGarc9L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C13B911">
                      <w:pPr>
                        <w:snapToGrid w:val="0"/>
                        <w:ind w:left="420"/>
                        <w:rPr>
                          <w:rFonts w:ascii="微软雅黑" w:hAnsi="微软雅黑" w:eastAsia="微软雅黑"/>
                          <w:color w:val="A3B8A5"/>
                          <w:sz w:val="24"/>
                          <w:szCs w:val="24"/>
                        </w:rPr>
                      </w:pPr>
                    </w:p>
                    <w:p w14:paraId="56060642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尊敬的领导：</w:t>
                      </w:r>
                    </w:p>
                    <w:p w14:paraId="5C34A6D0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 w14:paraId="46825DD6">
                      <w:pPr>
                        <w:adjustRightInd w:val="0"/>
                        <w:snapToGrid w:val="0"/>
                        <w:spacing w:line="420" w:lineRule="exact"/>
                        <w:ind w:left="420" w:firstLine="465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您好！</w:t>
                      </w:r>
                    </w:p>
                    <w:p w14:paraId="3876A595">
                      <w:pPr>
                        <w:adjustRightInd w:val="0"/>
                        <w:snapToGrid w:val="0"/>
                        <w:spacing w:line="420" w:lineRule="exact"/>
                        <w:ind w:left="420" w:firstLine="480" w:firstLineChars="20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感谢您百忙中垂阅我的自荐书，我叫XXXX，是XXXXX大学即将毕业的本科生。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01CF1D4A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 w14:paraId="4942A227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</w:r>
                    </w:p>
                    <w:p w14:paraId="0AA68089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 w14:paraId="2110A18E">
                      <w:pPr>
                        <w:adjustRightInd w:val="0"/>
                        <w:snapToGrid w:val="0"/>
                        <w:spacing w:line="420" w:lineRule="exact"/>
                        <w:ind w:left="420" w:firstLine="480" w:firstLineChars="20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 w14:paraId="5F4B110B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 w14:paraId="0ED17C6C">
                      <w:pPr>
                        <w:adjustRightInd w:val="0"/>
                        <w:snapToGrid w:val="0"/>
                        <w:spacing w:line="420" w:lineRule="exact"/>
                        <w:ind w:left="420" w:firstLine="480" w:firstLineChars="20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, 我将以高尚的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德、热情的服务，倾我所能，不断学习，为贵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单位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发展事业贡献一份力量。最后，祝贵单位纳得良才，业绩蒸蒸日上！</w:t>
                      </w:r>
                    </w:p>
                    <w:p w14:paraId="41ED4385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 w14:paraId="7D505039">
                      <w:pPr>
                        <w:adjustRightInd w:val="0"/>
                        <w:snapToGrid w:val="0"/>
                        <w:spacing w:line="420" w:lineRule="exact"/>
                        <w:ind w:left="420" w:firstLine="480" w:firstLineChars="20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此致</w:t>
                      </w:r>
                    </w:p>
                    <w:p w14:paraId="5B0D6350">
                      <w:pPr>
                        <w:adjustRightInd w:val="0"/>
                        <w:snapToGrid w:val="0"/>
                        <w:spacing w:line="420" w:lineRule="exact"/>
                        <w:ind w:left="420" w:firstLine="480" w:firstLineChars="20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 w14:paraId="560C6A9C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敬礼！</w:t>
                      </w:r>
                    </w:p>
                    <w:p w14:paraId="11BAC289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自荐人：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XXXXX</w:t>
                      </w:r>
                    </w:p>
                    <w:p w14:paraId="708CD3A4">
                      <w:pPr>
                        <w:adjustRightInd w:val="0"/>
                        <w:snapToGrid w:val="0"/>
                        <w:spacing w:line="420" w:lineRule="exact"/>
                        <w:ind w:left="42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 xml:space="preserve">                                                                 20XX年X月</w:t>
                      </w:r>
                    </w:p>
                  </w:txbxContent>
                </v:textbox>
              </v:shape>
            </w:pict>
          </mc:Fallback>
        </mc:AlternateContent>
      </w:r>
    </w:p>
    <w:p w14:paraId="4EE8E1B9"/>
    <w:p w14:paraId="0FFC1073"/>
    <w:p w14:paraId="2A25CE3C"/>
    <w:p w14:paraId="625A562E"/>
    <w:p w14:paraId="5A3B5DE6"/>
    <w:p w14:paraId="22A20AAD"/>
    <w:p w14:paraId="7014247D"/>
    <w:p w14:paraId="3D13AD91"/>
    <w:p w14:paraId="46B66C05"/>
    <w:p w14:paraId="2F3AC1B2">
      <w:pPr>
        <w:tabs>
          <w:tab w:val="left" w:pos="4902"/>
        </w:tabs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造字工房朗宋（非商用）常规体">
    <w:altName w:val="宋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5149B0"/>
    <w:multiLevelType w:val="multilevel"/>
    <w:tmpl w:val="295149B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auto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B2751A"/>
    <w:multiLevelType w:val="multilevel"/>
    <w:tmpl w:val="42B2751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4A162F2"/>
    <w:multiLevelType w:val="multilevel"/>
    <w:tmpl w:val="54A162F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DA74DA9"/>
    <w:multiLevelType w:val="multilevel"/>
    <w:tmpl w:val="7DA74DA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SwiaGRpZCI6ImYyNjZmMDlkNmEyY2RkYzM5ZmNiOWVlYjk4Njk3NmJhIiwidXNlckNvdW50IjoxfQ=="/>
  </w:docVars>
  <w:rsids>
    <w:rsidRoot w:val="55C32826"/>
    <w:rsid w:val="00035FBA"/>
    <w:rsid w:val="000A4D33"/>
    <w:rsid w:val="000C2B35"/>
    <w:rsid w:val="002F765F"/>
    <w:rsid w:val="00351143"/>
    <w:rsid w:val="003673AE"/>
    <w:rsid w:val="00403B01"/>
    <w:rsid w:val="00521085"/>
    <w:rsid w:val="0077265F"/>
    <w:rsid w:val="007916BC"/>
    <w:rsid w:val="008C4D01"/>
    <w:rsid w:val="008D026F"/>
    <w:rsid w:val="00937838"/>
    <w:rsid w:val="009932CB"/>
    <w:rsid w:val="00A47F31"/>
    <w:rsid w:val="00B46708"/>
    <w:rsid w:val="00C1483D"/>
    <w:rsid w:val="00C53685"/>
    <w:rsid w:val="00CA2E06"/>
    <w:rsid w:val="00D77FFC"/>
    <w:rsid w:val="00E36D0A"/>
    <w:rsid w:val="00E46802"/>
    <w:rsid w:val="00E8372E"/>
    <w:rsid w:val="00EC0DF1"/>
    <w:rsid w:val="00F21379"/>
    <w:rsid w:val="2A114E41"/>
    <w:rsid w:val="3C33126D"/>
    <w:rsid w:val="55C328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">
    <w:name w:val="标题 Char"/>
    <w:basedOn w:val="11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6">
    <w:name w:val="副标题 Char"/>
    <w:basedOn w:val="11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7">
    <w:name w:val="页眉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11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cerresourceshop\template\1018686\dd65e878-d48d-49b2-8d1c-4eeb7b77d411\&#20010;&#20154;&#33337;&#24070;&#23553;&#38754;&#31616;&#21382;369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个人船帆封面简历369.docx</Template>
  <Pages>3</Pages>
  <Words>0</Words>
  <Characters>0</Characters>
  <Lines>1</Lines>
  <Paragraphs>1</Paragraphs>
  <TotalTime>10</TotalTime>
  <ScaleCrop>false</ScaleCrop>
  <LinksUpToDate>false</LinksUpToDate>
  <CharactersWithSpaces>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2024-09-09T06:47:00Z</dcterms:created>
  <dc:creator>ZYJ</dc:creator>
  <cp:lastModifiedBy>-_-</cp:lastModifiedBy>
  <dcterms:modified xsi:type="dcterms:W3CDTF">2024-09-09T07:02:25Z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KSOTemplateKey">
    <vt:lpwstr>1.0_sATKZALolrpUTtPGexCC2Mavz+ws6kKq7rheOO80KHDnVkJOUkYcHzw4VI7EnJSXGa3Kulk8peBrk/sefeTn+w==</vt:lpwstr>
  </property>
  <property fmtid="{D5CDD505-2E9C-101B-9397-08002B2CF9AE}" pid="4" name="KSOTemplateUUID">
    <vt:lpwstr>v1.0_mb_n5l7kRCQf6c8t0ca61Wkqg==</vt:lpwstr>
  </property>
  <property fmtid="{D5CDD505-2E9C-101B-9397-08002B2CF9AE}" pid="5" name="ICV">
    <vt:lpwstr>B31D4863D7A44BAD9029F346B3EE83C7_13</vt:lpwstr>
  </property>
</Properties>
</file>